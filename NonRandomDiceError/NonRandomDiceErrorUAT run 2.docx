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8582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Non-Random Dice Roll</w:t>
            </w:r>
            <w:r w:rsidR="00CE44F4">
              <w:t xml:space="preserve"> Error</w:t>
            </w:r>
            <w:r w:rsidR="00856688">
              <w:t xml:space="preserve"> run 2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85820" w:rsidP="00E66B3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after the first 3 dice rolls, all subsequent dice rolls retain the same value as the first 3 rolls.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C85820">
              <w:rPr>
                <w:sz w:val="24"/>
                <w:szCs w:val="24"/>
              </w:rPr>
              <w:t>100 games are played at a time.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  <w:r w:rsidR="000B4A4C">
              <w:rPr>
                <w:sz w:val="24"/>
                <w:szCs w:val="24"/>
              </w:rPr>
              <w:t>Execution is stopped.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856688" w:rsidP="00E66B32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Bug fixed.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C85820">
            <w:pPr>
              <w:pStyle w:val="bp"/>
              <w:rPr>
                <w:sz w:val="24"/>
              </w:rPr>
            </w:pPr>
            <w:r>
              <w:t>Game results are di</w:t>
            </w:r>
            <w:r w:rsidR="00C85820">
              <w:t>splayed in c</w:t>
            </w:r>
            <w:r w:rsidR="00397431">
              <w:t>onsole. Output shows the results of the 3 dice each turn</w:t>
            </w:r>
            <w:r w:rsidR="00E66B32">
              <w:t>.</w:t>
            </w:r>
            <w:r w:rsidR="00397431">
              <w:t xml:space="preserve"> Each turn the dice are randomized and the output reflects this. </w:t>
            </w:r>
          </w:p>
        </w:tc>
        <w:tc>
          <w:tcPr>
            <w:tcW w:w="714" w:type="dxa"/>
          </w:tcPr>
          <w:p w:rsidR="00DF1585" w:rsidRDefault="00856688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1F40FE" w:rsidRDefault="001F40FE" w:rsidP="001F40F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F40FE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F40FE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4E420D" w:rsidRDefault="001F40FE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Pr="004E420D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  <w:r w:rsidR="000B4A4C"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0B4A4C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B4A4C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0B4A4C" w:rsidRDefault="000B4A4C" w:rsidP="001F40FE">
            <w:pPr>
              <w:pStyle w:val="bp"/>
              <w:spacing w:before="0" w:after="0"/>
            </w:pPr>
          </w:p>
        </w:tc>
      </w:tr>
      <w:tr w:rsidR="00F22415" w:rsidTr="00D23CA7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</w:tr>
    </w:tbl>
    <w:p w:rsidR="001F40FE" w:rsidRDefault="001F40FE" w:rsidP="001F40FE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048" w:rsidRDefault="00320048">
      <w:r>
        <w:separator/>
      </w:r>
    </w:p>
  </w:endnote>
  <w:endnote w:type="continuationSeparator" w:id="0">
    <w:p w:rsidR="00320048" w:rsidRDefault="003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23E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23E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048" w:rsidRDefault="00320048">
      <w:r>
        <w:separator/>
      </w:r>
    </w:p>
  </w:footnote>
  <w:footnote w:type="continuationSeparator" w:id="0">
    <w:p w:rsidR="00320048" w:rsidRDefault="00320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85820" w:rsidP="00CE44F4">
          <w:r>
            <w:t>Non-Random Dice Roll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4A4C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20048"/>
    <w:rsid w:val="00331345"/>
    <w:rsid w:val="00353537"/>
    <w:rsid w:val="00362280"/>
    <w:rsid w:val="00374830"/>
    <w:rsid w:val="00382D26"/>
    <w:rsid w:val="003910B3"/>
    <w:rsid w:val="00397431"/>
    <w:rsid w:val="003A25C3"/>
    <w:rsid w:val="003D2ED7"/>
    <w:rsid w:val="003E438C"/>
    <w:rsid w:val="003E633F"/>
    <w:rsid w:val="003F1D6E"/>
    <w:rsid w:val="00434231"/>
    <w:rsid w:val="004523EE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47F9E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1562"/>
    <w:rsid w:val="00772DAC"/>
    <w:rsid w:val="00780A9A"/>
    <w:rsid w:val="00796CD4"/>
    <w:rsid w:val="007A021F"/>
    <w:rsid w:val="007C0EA0"/>
    <w:rsid w:val="007C41CD"/>
    <w:rsid w:val="007D644A"/>
    <w:rsid w:val="007D7134"/>
    <w:rsid w:val="00800C1D"/>
    <w:rsid w:val="00821B7F"/>
    <w:rsid w:val="00830BD8"/>
    <w:rsid w:val="00854E58"/>
    <w:rsid w:val="0085668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6F05"/>
    <w:rsid w:val="00C229AB"/>
    <w:rsid w:val="00C242F4"/>
    <w:rsid w:val="00C32112"/>
    <w:rsid w:val="00C34B6E"/>
    <w:rsid w:val="00C4752B"/>
    <w:rsid w:val="00C85820"/>
    <w:rsid w:val="00C87E36"/>
    <w:rsid w:val="00C94212"/>
    <w:rsid w:val="00C9680C"/>
    <w:rsid w:val="00CC47D2"/>
    <w:rsid w:val="00CC74EE"/>
    <w:rsid w:val="00CD6734"/>
    <w:rsid w:val="00CE0EF8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9E027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2</cp:revision>
  <cp:lastPrinted>2003-10-05T22:49:00Z</cp:lastPrinted>
  <dcterms:created xsi:type="dcterms:W3CDTF">2016-09-29T11:51:00Z</dcterms:created>
  <dcterms:modified xsi:type="dcterms:W3CDTF">2016-09-29T11:51:00Z</dcterms:modified>
</cp:coreProperties>
</file>