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8582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Non-Random Dice Roll</w:t>
            </w:r>
            <w:r w:rsidR="00CE44F4"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85820" w:rsidP="00E66B3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after the first 3 dice rolls, all subsequent dice rolls retain the same value as the first 3 rolls.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C85820">
              <w:rPr>
                <w:sz w:val="24"/>
                <w:szCs w:val="24"/>
              </w:rPr>
              <w:t>100 games are played at a time.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C55D8" w:rsidRDefault="00E303EF" w:rsidP="00E66B32">
            <w:pPr>
              <w:pStyle w:val="bp"/>
              <w:rPr>
                <w:bCs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C85820">
            <w:pPr>
              <w:pStyle w:val="bp"/>
              <w:rPr>
                <w:sz w:val="24"/>
              </w:rPr>
            </w:pPr>
            <w:r>
              <w:t>Game results are di</w:t>
            </w:r>
            <w:r w:rsidR="00C85820">
              <w:t>splayed in c</w:t>
            </w:r>
            <w:r w:rsidR="00397431">
              <w:t>onsole. Output shows the results of the 3 dice each turn</w:t>
            </w:r>
            <w:r w:rsidR="00E66B32">
              <w:t>.</w:t>
            </w:r>
            <w:r w:rsidR="00397431">
              <w:t xml:space="preserve"> Each turn the dice are randomized and the output reflects this.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1F40FE" w:rsidRDefault="001F40FE" w:rsidP="001F40FE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1F40FE" w:rsidRPr="003F7E88" w:rsidTr="00D23CA7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F40FE" w:rsidRPr="003F7E88" w:rsidTr="00D23CA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4E420D" w:rsidRDefault="001F40FE" w:rsidP="00D23CA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1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2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F22415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3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F22415" w:rsidTr="00D23CA7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</w:tr>
    </w:tbl>
    <w:p w:rsidR="001F40FE" w:rsidRDefault="001F40FE" w:rsidP="001F40FE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2F4" w:rsidRDefault="00C242F4">
      <w:r>
        <w:separator/>
      </w:r>
    </w:p>
  </w:endnote>
  <w:endnote w:type="continuationSeparator" w:id="0">
    <w:p w:rsidR="00C242F4" w:rsidRDefault="00C2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21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021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2F4" w:rsidRDefault="00C242F4">
      <w:r>
        <w:separator/>
      </w:r>
    </w:p>
  </w:footnote>
  <w:footnote w:type="continuationSeparator" w:id="0">
    <w:p w:rsidR="00C242F4" w:rsidRDefault="00C24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85820" w:rsidP="00CE44F4">
          <w:r>
            <w:t>Non-Random Dice Roll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431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31B5A"/>
    <w:rsid w:val="00536681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1562"/>
    <w:rsid w:val="00772DAC"/>
    <w:rsid w:val="00780A9A"/>
    <w:rsid w:val="00796CD4"/>
    <w:rsid w:val="007A021F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6F05"/>
    <w:rsid w:val="00C229AB"/>
    <w:rsid w:val="00C242F4"/>
    <w:rsid w:val="00C32112"/>
    <w:rsid w:val="00C34B6E"/>
    <w:rsid w:val="00C4752B"/>
    <w:rsid w:val="00C85820"/>
    <w:rsid w:val="00C87E36"/>
    <w:rsid w:val="00C94212"/>
    <w:rsid w:val="00CC47D2"/>
    <w:rsid w:val="00CC74EE"/>
    <w:rsid w:val="00CD6734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2</cp:revision>
  <cp:lastPrinted>2003-10-05T22:49:00Z</cp:lastPrinted>
  <dcterms:created xsi:type="dcterms:W3CDTF">2016-09-28T17:02:00Z</dcterms:created>
  <dcterms:modified xsi:type="dcterms:W3CDTF">2016-09-28T17:02:00Z</dcterms:modified>
</cp:coreProperties>
</file>