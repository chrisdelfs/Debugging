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6D59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Replicate </w:t>
            </w:r>
            <w:r w:rsidR="006D591B">
              <w:t>Odds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6D591B" w:rsidP="00044A5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an error where the odds of the game are not what they should be. Crown and Anchor should have a win to lose ratio of 0.42. It is currently 0.49.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32299B">
              <w:rPr>
                <w:sz w:val="24"/>
                <w:szCs w:val="24"/>
              </w:rPr>
              <w:t>Amount Betted is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40659" w:rsidRDefault="000C7FAB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Bug fixed.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CD5A4C">
            <w:pPr>
              <w:pStyle w:val="bp"/>
              <w:rPr>
                <w:sz w:val="24"/>
              </w:rPr>
            </w:pPr>
            <w:r>
              <w:t xml:space="preserve">Game results are displayed in console. </w:t>
            </w:r>
            <w:r w:rsidR="006D591B">
              <w:t xml:space="preserve">At the end of 100 games the ratio of win to lose is printed. </w:t>
            </w:r>
            <w:r w:rsidR="00CD5A4C">
              <w:t>The ratio displayed is</w:t>
            </w:r>
            <w:r w:rsidR="006D591B">
              <w:t xml:space="preserve"> 0.42.</w:t>
            </w:r>
          </w:p>
        </w:tc>
        <w:tc>
          <w:tcPr>
            <w:tcW w:w="714" w:type="dxa"/>
          </w:tcPr>
          <w:p w:rsidR="00DF1585" w:rsidRDefault="000C7FAB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5354F2" w:rsidRDefault="005354F2" w:rsidP="005354F2">
      <w:pPr>
        <w:pStyle w:val="bp"/>
        <w:spacing w:before="0" w:after="0"/>
      </w:pPr>
    </w:p>
    <w:p w:rsidR="005354F2" w:rsidRDefault="005354F2" w:rsidP="005354F2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5354F2" w:rsidRPr="003F7E88" w:rsidTr="00AE48E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5354F2" w:rsidRPr="003F7E88" w:rsidTr="00AE48E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4E420D" w:rsidRDefault="005354F2" w:rsidP="00AE48E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Pr="004E420D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Pr="004E420D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AC266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C2662" w:rsidRDefault="00AC266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Win-Lose ratio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0.42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235" w:rsidRDefault="00BE5235">
      <w:r>
        <w:separator/>
      </w:r>
    </w:p>
  </w:endnote>
  <w:endnote w:type="continuationSeparator" w:id="0">
    <w:p w:rsidR="00BE5235" w:rsidRDefault="00BE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7FA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C7FA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235" w:rsidRDefault="00BE5235">
      <w:r>
        <w:separator/>
      </w:r>
    </w:p>
  </w:footnote>
  <w:footnote w:type="continuationSeparator" w:id="0">
    <w:p w:rsidR="00BE5235" w:rsidRDefault="00BE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4A5A" w:rsidP="006D591B">
          <w:r>
            <w:t>Replicate</w:t>
          </w:r>
          <w:r w:rsidR="000072C5">
            <w:t xml:space="preserve"> </w:t>
          </w:r>
          <w:r w:rsidR="006D591B">
            <w:t xml:space="preserve">Odds </w:t>
          </w:r>
          <w:r>
            <w:t>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4E79A7">
            <w:t>20</w:t>
          </w:r>
          <w:r>
            <w:t>/</w:t>
          </w:r>
          <w:r w:rsidR="004E79A7">
            <w:t>Sep</w:t>
          </w:r>
          <w:r>
            <w:t>/</w:t>
          </w:r>
          <w:r w:rsidR="004E79A7">
            <w:t>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072C5"/>
    <w:rsid w:val="00024113"/>
    <w:rsid w:val="000278E8"/>
    <w:rsid w:val="00036ABF"/>
    <w:rsid w:val="00037A8E"/>
    <w:rsid w:val="000449EF"/>
    <w:rsid w:val="00044A5A"/>
    <w:rsid w:val="0004651B"/>
    <w:rsid w:val="00090A99"/>
    <w:rsid w:val="00096482"/>
    <w:rsid w:val="000C7FAB"/>
    <w:rsid w:val="000D5952"/>
    <w:rsid w:val="000E3C24"/>
    <w:rsid w:val="000F4382"/>
    <w:rsid w:val="00127DBF"/>
    <w:rsid w:val="0014403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2299B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47D1B"/>
    <w:rsid w:val="00462C69"/>
    <w:rsid w:val="0046703C"/>
    <w:rsid w:val="004A0610"/>
    <w:rsid w:val="004A279E"/>
    <w:rsid w:val="004A4B81"/>
    <w:rsid w:val="004A71EF"/>
    <w:rsid w:val="004C5723"/>
    <w:rsid w:val="004D1C11"/>
    <w:rsid w:val="004E420D"/>
    <w:rsid w:val="004E79A7"/>
    <w:rsid w:val="004F4FB4"/>
    <w:rsid w:val="004F7B53"/>
    <w:rsid w:val="004F7C17"/>
    <w:rsid w:val="00510999"/>
    <w:rsid w:val="00520EF0"/>
    <w:rsid w:val="00531B5A"/>
    <w:rsid w:val="005354F2"/>
    <w:rsid w:val="00536681"/>
    <w:rsid w:val="00540659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05E7F"/>
    <w:rsid w:val="00620950"/>
    <w:rsid w:val="00635CE7"/>
    <w:rsid w:val="0066091A"/>
    <w:rsid w:val="00683635"/>
    <w:rsid w:val="006B5D41"/>
    <w:rsid w:val="006D4DE0"/>
    <w:rsid w:val="006D591B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13312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266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67F81"/>
    <w:rsid w:val="00B71A35"/>
    <w:rsid w:val="00BA717F"/>
    <w:rsid w:val="00BE5235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A4C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A44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08BC"/>
    <w:rsid w:val="00F45076"/>
    <w:rsid w:val="00F559AF"/>
    <w:rsid w:val="00F909B2"/>
    <w:rsid w:val="00F92C8F"/>
    <w:rsid w:val="00FB235B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3B9A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2</cp:revision>
  <cp:lastPrinted>2003-10-05T22:49:00Z</cp:lastPrinted>
  <dcterms:created xsi:type="dcterms:W3CDTF">2016-09-29T18:08:00Z</dcterms:created>
  <dcterms:modified xsi:type="dcterms:W3CDTF">2016-09-29T18:08:00Z</dcterms:modified>
</cp:coreProperties>
</file>