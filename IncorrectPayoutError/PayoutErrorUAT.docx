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11D54" w:rsidTr="001E5F1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286462" w:rsidRDefault="00011D54" w:rsidP="001E5F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Replicate Incorrect Pay Out Error</w:t>
            </w:r>
          </w:p>
        </w:tc>
      </w:tr>
      <w:tr w:rsidR="00011D54" w:rsidTr="001E5F1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286462" w:rsidRDefault="00011D54" w:rsidP="001E5F1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011D54" w:rsidTr="001E5F1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286462" w:rsidRDefault="00011D54" w:rsidP="001E5F1B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Replicating an error where when the player wins an incorrect amount is added to their balance.</w:t>
            </w:r>
          </w:p>
        </w:tc>
      </w:tr>
      <w:tr w:rsidR="00011D54" w:rsidTr="001E5F1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286462" w:rsidRDefault="00011D54" w:rsidP="001E5F1B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</w:p>
        </w:tc>
      </w:tr>
      <w:tr w:rsidR="00011D54" w:rsidTr="001E5F1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286462" w:rsidRDefault="00011D54" w:rsidP="001E5F1B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results are output in console. </w:t>
            </w:r>
          </w:p>
        </w:tc>
      </w:tr>
      <w:tr w:rsidR="00011D54" w:rsidTr="001E5F1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1D54" w:rsidRPr="001C55D8" w:rsidRDefault="00011D54" w:rsidP="001E5F1B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.</w:t>
            </w:r>
          </w:p>
        </w:tc>
      </w:tr>
      <w:tr w:rsidR="00011D54" w:rsidTr="001E5F1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1D54" w:rsidRDefault="00011D54" w:rsidP="001E5F1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1D54" w:rsidRDefault="00011D54" w:rsidP="001E5F1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011D54" w:rsidTr="001E5F1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11D54" w:rsidRDefault="00011D54" w:rsidP="001E5F1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11D54" w:rsidRDefault="00011D54" w:rsidP="001E5F1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11D54" w:rsidRDefault="00011D54" w:rsidP="001E5F1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11D54" w:rsidRDefault="00011D54" w:rsidP="001E5F1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11D54" w:rsidRDefault="00011D54" w:rsidP="001E5F1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11D54" w:rsidTr="001E5F1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11D54" w:rsidRDefault="00011D54" w:rsidP="001E5F1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1D54" w:rsidRPr="00854E58" w:rsidRDefault="00011D54" w:rsidP="001E5F1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011D54" w:rsidRDefault="00011D54" w:rsidP="001E5F1B">
            <w:pPr>
              <w:pStyle w:val="bp"/>
              <w:rPr>
                <w:sz w:val="24"/>
              </w:rPr>
            </w:pPr>
            <w:r>
              <w:t>Game results are displayed in console. Results show player balance increasing by 5 for one match, 10 for two matches and 15 for 3 matches.</w:t>
            </w:r>
          </w:p>
        </w:tc>
        <w:tc>
          <w:tcPr>
            <w:tcW w:w="714" w:type="dxa"/>
          </w:tcPr>
          <w:p w:rsidR="00011D54" w:rsidRDefault="00011D54" w:rsidP="001E5F1B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011D54" w:rsidRDefault="00011D54" w:rsidP="001E5F1B">
            <w:pPr>
              <w:pStyle w:val="RowHeadings"/>
              <w:spacing w:before="80" w:after="80"/>
            </w:pPr>
          </w:p>
        </w:tc>
      </w:tr>
      <w:tr w:rsidR="00011D54" w:rsidTr="001E5F1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11D54" w:rsidRDefault="00011D54" w:rsidP="001E5F1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11D54" w:rsidRDefault="00011D54" w:rsidP="001E5F1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011D54" w:rsidRDefault="00011D54" w:rsidP="001E5F1B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011D54" w:rsidRDefault="00011D54" w:rsidP="001E5F1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11D54" w:rsidRDefault="00011D54" w:rsidP="001E5F1B">
            <w:pPr>
              <w:pStyle w:val="RowHeadings"/>
              <w:spacing w:before="80" w:after="80"/>
            </w:pPr>
            <w:r w:rsidRPr="00011D54">
              <w:rPr>
                <w:color w:val="FF0000"/>
              </w:rPr>
              <w:t>F</w:t>
            </w:r>
          </w:p>
        </w:tc>
      </w:tr>
    </w:tbl>
    <w:p w:rsidR="00011D54" w:rsidRDefault="00011D54" w:rsidP="00011D54">
      <w:pPr>
        <w:pStyle w:val="bp"/>
        <w:spacing w:before="0" w:after="0"/>
        <w:sectPr w:rsidR="00011D54" w:rsidSect="00011D54">
          <w:headerReference w:type="default" r:id="rId7"/>
          <w:footerReference w:type="even" r:id="rId8"/>
          <w:footerReference w:type="default" r:id="rId9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011D54" w:rsidRDefault="00011D54" w:rsidP="00011D54">
      <w:pPr>
        <w:pStyle w:val="bp"/>
        <w:spacing w:before="0" w:after="0"/>
      </w:pPr>
    </w:p>
    <w:p w:rsidR="00011D54" w:rsidRDefault="00011D54" w:rsidP="00011D54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011D54" w:rsidRPr="003F7E88" w:rsidTr="001E5F1B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011D54" w:rsidRPr="003F7E88" w:rsidTr="001E5F1B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4E420D" w:rsidRDefault="00011D54" w:rsidP="001E5F1B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1D54" w:rsidRPr="003F7E88" w:rsidRDefault="00011D54" w:rsidP="001E5F1B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011D54" w:rsidTr="001E5F1B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11D54" w:rsidRPr="004E420D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1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Pr="004E420D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</w:tr>
      <w:tr w:rsidR="00011D54" w:rsidTr="001E5F1B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11D54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2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</w:tr>
      <w:tr w:rsidR="00011D54" w:rsidTr="001E5F1B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11D54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3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20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</w:tr>
      <w:tr w:rsidR="00011D54" w:rsidTr="001E5F1B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011D54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011D54" w:rsidRDefault="00011D54" w:rsidP="001E5F1B">
            <w:pPr>
              <w:pStyle w:val="bp"/>
              <w:spacing w:before="0" w:after="0"/>
            </w:pPr>
          </w:p>
        </w:tc>
      </w:tr>
    </w:tbl>
    <w:p w:rsidR="00011D54" w:rsidRDefault="00011D54" w:rsidP="00011D54">
      <w:pPr>
        <w:pStyle w:val="bp"/>
        <w:spacing w:before="0" w:after="0"/>
      </w:pPr>
    </w:p>
    <w:p w:rsidR="00011D54" w:rsidRDefault="00011D54" w:rsidP="00011D54">
      <w:pPr>
        <w:pStyle w:val="bp"/>
        <w:spacing w:before="0" w:after="0"/>
      </w:pPr>
    </w:p>
    <w:p w:rsidR="0004651B" w:rsidRPr="00011D54" w:rsidRDefault="0004651B" w:rsidP="00011D54"/>
    <w:sectPr w:rsidR="0004651B" w:rsidRPr="00011D54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DFE" w:rsidRDefault="006A1DFE">
      <w:r>
        <w:separator/>
      </w:r>
    </w:p>
  </w:endnote>
  <w:endnote w:type="continuationSeparator" w:id="0">
    <w:p w:rsidR="006A1DFE" w:rsidRDefault="006A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54" w:rsidRDefault="00011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1D54" w:rsidRDefault="00011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54" w:rsidRDefault="00011D54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1D54" w:rsidRDefault="00011D54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1D5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11D5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DFE" w:rsidRDefault="006A1DFE">
      <w:r>
        <w:separator/>
      </w:r>
    </w:p>
  </w:footnote>
  <w:footnote w:type="continuationSeparator" w:id="0">
    <w:p w:rsidR="006A1DFE" w:rsidRDefault="006A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1D54">
      <w:tc>
        <w:tcPr>
          <w:tcW w:w="6379" w:type="dxa"/>
        </w:tcPr>
        <w:p w:rsidR="00011D54" w:rsidRDefault="00011D54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011D54" w:rsidRDefault="00011D54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11D54">
      <w:tc>
        <w:tcPr>
          <w:tcW w:w="6379" w:type="dxa"/>
        </w:tcPr>
        <w:p w:rsidR="00011D54" w:rsidRDefault="00011D54" w:rsidP="00CE44F4">
          <w:r>
            <w:t>Replicate Incorrect Pay Out Error</w:t>
          </w:r>
        </w:p>
      </w:tc>
      <w:tc>
        <w:tcPr>
          <w:tcW w:w="3179" w:type="dxa"/>
        </w:tcPr>
        <w:p w:rsidR="00011D54" w:rsidRDefault="00011D54" w:rsidP="0066091A">
          <w:r>
            <w:t xml:space="preserve">  Date:  &lt;01/Jan/96&gt;</w:t>
          </w:r>
        </w:p>
      </w:tc>
    </w:tr>
  </w:tbl>
  <w:p w:rsidR="00011D54" w:rsidRDefault="00011D54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85820" w:rsidP="00CE44F4">
          <w:r>
            <w:t>Non-Random Dice Roll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11D54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C55D8"/>
    <w:rsid w:val="001D00C4"/>
    <w:rsid w:val="001F01F4"/>
    <w:rsid w:val="001F40FE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7431"/>
    <w:rsid w:val="003A25C3"/>
    <w:rsid w:val="003D2ED7"/>
    <w:rsid w:val="003E438C"/>
    <w:rsid w:val="003E633F"/>
    <w:rsid w:val="003F1D6E"/>
    <w:rsid w:val="00434231"/>
    <w:rsid w:val="00460EB7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99"/>
    <w:rsid w:val="00520EF0"/>
    <w:rsid w:val="00531B5A"/>
    <w:rsid w:val="00536681"/>
    <w:rsid w:val="00553DAD"/>
    <w:rsid w:val="005706E3"/>
    <w:rsid w:val="00576454"/>
    <w:rsid w:val="00581C7B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A1DFE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9570D"/>
    <w:rsid w:val="009C06FE"/>
    <w:rsid w:val="009C4C9A"/>
    <w:rsid w:val="009D1046"/>
    <w:rsid w:val="009E2570"/>
    <w:rsid w:val="00A034C4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6F05"/>
    <w:rsid w:val="00C229AB"/>
    <w:rsid w:val="00C32112"/>
    <w:rsid w:val="00C34B6E"/>
    <w:rsid w:val="00C4752B"/>
    <w:rsid w:val="00C85820"/>
    <w:rsid w:val="00C87E36"/>
    <w:rsid w:val="00C94212"/>
    <w:rsid w:val="00CC47D2"/>
    <w:rsid w:val="00CC74EE"/>
    <w:rsid w:val="00CD6734"/>
    <w:rsid w:val="00CE44F4"/>
    <w:rsid w:val="00D010AF"/>
    <w:rsid w:val="00D24817"/>
    <w:rsid w:val="00D36DFE"/>
    <w:rsid w:val="00D63FFC"/>
    <w:rsid w:val="00D664F5"/>
    <w:rsid w:val="00D71228"/>
    <w:rsid w:val="00D74923"/>
    <w:rsid w:val="00D94615"/>
    <w:rsid w:val="00DA439E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66B32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415"/>
    <w:rsid w:val="00F279E2"/>
    <w:rsid w:val="00F30EEB"/>
    <w:rsid w:val="00F45076"/>
    <w:rsid w:val="00F559AF"/>
    <w:rsid w:val="00F909B2"/>
    <w:rsid w:val="00F92C8F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97FEC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HeaderChar">
    <w:name w:val="Header Char"/>
    <w:basedOn w:val="DefaultParagraphFont"/>
    <w:link w:val="Header"/>
    <w:rsid w:val="00011D54"/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11D54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9</cp:revision>
  <cp:lastPrinted>2003-10-05T22:49:00Z</cp:lastPrinted>
  <dcterms:created xsi:type="dcterms:W3CDTF">2016-09-27T08:26:00Z</dcterms:created>
  <dcterms:modified xsi:type="dcterms:W3CDTF">2016-09-28T17:18:00Z</dcterms:modified>
</cp:coreProperties>
</file>