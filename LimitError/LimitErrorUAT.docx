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044A5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 xml:space="preserve">Replicate </w:t>
            </w:r>
            <w:r w:rsidR="00044A5A">
              <w:t>Balance Limit</w:t>
            </w:r>
            <w:r>
              <w:t xml:space="preserve"> Error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86462" w:rsidRDefault="00CE44F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044A5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Replicating an error where </w:t>
            </w:r>
            <w:r w:rsidR="000072C5">
              <w:rPr>
                <w:sz w:val="24"/>
                <w:szCs w:val="24"/>
              </w:rPr>
              <w:t xml:space="preserve">the </w:t>
            </w:r>
            <w:r w:rsidR="00044A5A">
              <w:rPr>
                <w:sz w:val="24"/>
                <w:szCs w:val="24"/>
              </w:rPr>
              <w:t>balance</w:t>
            </w:r>
            <w:r w:rsidR="000072C5">
              <w:rPr>
                <w:sz w:val="24"/>
                <w:szCs w:val="24"/>
              </w:rPr>
              <w:t xml:space="preserve"> limit is never reached e.g. the limit is 0 but the game ends when player balance reaches 5.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987D46" w:rsidP="00987D46">
            <w:pPr>
              <w:pStyle w:val="bp"/>
              <w:ind w:left="-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balance is 100. Player limit is 0. Player bet amount is 5. Player Name is Fred. </w:t>
            </w:r>
            <w:r w:rsidR="0032299B">
              <w:rPr>
                <w:sz w:val="24"/>
                <w:szCs w:val="24"/>
              </w:rPr>
              <w:t>Amount Betted is 5.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E374E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results are output in console.</w:t>
            </w:r>
            <w:r w:rsidR="00286462">
              <w:rPr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40659" w:rsidRDefault="00044A5A">
            <w:pPr>
              <w:pStyle w:val="bp"/>
              <w:rPr>
                <w:bCs/>
                <w:sz w:val="24"/>
              </w:rPr>
            </w:pPr>
            <w:r w:rsidRPr="00540659">
              <w:rPr>
                <w:bCs/>
                <w:sz w:val="24"/>
              </w:rPr>
              <w:t xml:space="preserve">When the player loses a game through the decreasing of their balance to the limit, the limit is never quite reached when it should be. </w:t>
            </w:r>
            <w:r w:rsidR="00295DA0" w:rsidRPr="00540659">
              <w:rPr>
                <w:bCs/>
                <w:sz w:val="24"/>
              </w:rPr>
              <w:t xml:space="preserve"> 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987D46" w:rsidP="00987D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Program is executed with designated pre-conditions.</w:t>
            </w:r>
          </w:p>
        </w:tc>
        <w:tc>
          <w:tcPr>
            <w:tcW w:w="5596" w:type="dxa"/>
          </w:tcPr>
          <w:p w:rsidR="00DF1585" w:rsidRDefault="00987D46" w:rsidP="0093488F">
            <w:pPr>
              <w:pStyle w:val="bp"/>
              <w:rPr>
                <w:sz w:val="24"/>
              </w:rPr>
            </w:pPr>
            <w:r>
              <w:t>Game results are displayed in console. Results show player balance increasing with a win and decreasing with a loss.</w:t>
            </w:r>
            <w:r w:rsidR="00044A5A">
              <w:t xml:space="preserve"> After enough losses the player balance approaches the limit and the game halts when the limit is reached.</w:t>
            </w:r>
            <w:r>
              <w:t xml:space="preserve"> </w:t>
            </w:r>
            <w:r w:rsidR="00044A5A">
              <w:t>Limit is not exceeded.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987D46">
            <w:pPr>
              <w:pStyle w:val="RowHeadings"/>
              <w:spacing w:before="80" w:after="80"/>
            </w:pPr>
            <w:r w:rsidRPr="00987D46">
              <w:rPr>
                <w:color w:val="FF0000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987D4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Q is input through console</w:t>
            </w:r>
          </w:p>
        </w:tc>
        <w:tc>
          <w:tcPr>
            <w:tcW w:w="5596" w:type="dxa"/>
          </w:tcPr>
          <w:p w:rsidR="00DF1585" w:rsidRDefault="00987D46" w:rsidP="00E374E6">
            <w:pPr>
              <w:pStyle w:val="bp"/>
              <w:rPr>
                <w:sz w:val="24"/>
              </w:rPr>
            </w:pPr>
            <w:r>
              <w:t xml:space="preserve">Execution stops. </w:t>
            </w:r>
          </w:p>
        </w:tc>
        <w:tc>
          <w:tcPr>
            <w:tcW w:w="714" w:type="dxa"/>
          </w:tcPr>
          <w:p w:rsidR="00DF1585" w:rsidRDefault="00F92C8F" w:rsidP="0093488F">
            <w:pPr>
              <w:pStyle w:val="RowHeadings"/>
              <w:spacing w:before="80" w:after="80"/>
              <w:jc w:val="center"/>
            </w:pPr>
            <w:r w:rsidRPr="00987D46">
              <w:rPr>
                <w:color w:val="00B050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144036" w:rsidRPr="003F7E88" w:rsidTr="00D23CA7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44036" w:rsidRPr="003F7E88" w:rsidRDefault="00144036" w:rsidP="00D23CA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144036" w:rsidRPr="003F7E88" w:rsidTr="00D23CA7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44036" w:rsidRPr="004E420D" w:rsidRDefault="00144036" w:rsidP="00D23CA7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44036" w:rsidRPr="003F7E88" w:rsidRDefault="00144036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44036" w:rsidRPr="003F7E88" w:rsidRDefault="00144036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44036" w:rsidRPr="003F7E88" w:rsidRDefault="00144036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44036" w:rsidRPr="003F7E88" w:rsidRDefault="00144036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44036" w:rsidRPr="003F7E88" w:rsidRDefault="00144036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144036" w:rsidTr="00D23CA7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44036" w:rsidRPr="004E420D" w:rsidRDefault="00144036" w:rsidP="0014403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Expected </w:t>
            </w:r>
            <w:r>
              <w:rPr>
                <w:color w:val="0000FF"/>
              </w:rPr>
              <w:t>end limit</w:t>
            </w:r>
            <w:r>
              <w:rPr>
                <w:color w:val="0000FF"/>
              </w:rPr>
              <w:t>.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144036" w:rsidRPr="004E420D" w:rsidRDefault="00144036" w:rsidP="00D23CA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 or 200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44036" w:rsidRDefault="00144036" w:rsidP="00D23CA7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44036" w:rsidRDefault="00144036" w:rsidP="00D23CA7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44036" w:rsidRDefault="00144036" w:rsidP="00D23CA7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44036" w:rsidRDefault="00144036" w:rsidP="00D23CA7">
            <w:pPr>
              <w:pStyle w:val="bp"/>
              <w:spacing w:before="0" w:after="0"/>
            </w:pPr>
          </w:p>
        </w:tc>
      </w:tr>
      <w:tr w:rsidR="00E11A44" w:rsidTr="00D23CA7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E11A44" w:rsidRDefault="00E11A44" w:rsidP="00144036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Q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E11A44" w:rsidRDefault="00E11A44" w:rsidP="00D23CA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“q”</w:t>
            </w:r>
            <w:bookmarkStart w:id="0" w:name="_GoBack"/>
            <w:bookmarkEnd w:id="0"/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E11A44" w:rsidRDefault="00E11A44" w:rsidP="00D23CA7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E11A44" w:rsidRDefault="00E11A44" w:rsidP="00D23CA7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E11A44" w:rsidRDefault="00E11A44" w:rsidP="00D23CA7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E11A44" w:rsidRDefault="00E11A44" w:rsidP="00D23CA7">
            <w:pPr>
              <w:pStyle w:val="bp"/>
              <w:spacing w:before="0" w:after="0"/>
            </w:pP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F81" w:rsidRDefault="00B67F81">
      <w:r>
        <w:separator/>
      </w:r>
    </w:p>
  </w:endnote>
  <w:endnote w:type="continuationSeparator" w:id="0">
    <w:p w:rsidR="00B67F81" w:rsidRDefault="00B67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1A4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11A4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F81" w:rsidRDefault="00B67F81">
      <w:r>
        <w:separator/>
      </w:r>
    </w:p>
  </w:footnote>
  <w:footnote w:type="continuationSeparator" w:id="0">
    <w:p w:rsidR="00B67F81" w:rsidRDefault="00B67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44A5A" w:rsidP="00044A5A">
          <w:r>
            <w:t>Replicate</w:t>
          </w:r>
          <w:r w:rsidR="000072C5">
            <w:t xml:space="preserve"> </w:t>
          </w:r>
          <w:r>
            <w:t>Balance</w:t>
          </w:r>
          <w:r w:rsidR="000072C5">
            <w:t xml:space="preserve"> Limit</w:t>
          </w:r>
          <w:r>
            <w:t xml:space="preserve"> Error</w:t>
          </w:r>
        </w:p>
      </w:tc>
      <w:tc>
        <w:tcPr>
          <w:tcW w:w="3179" w:type="dxa"/>
        </w:tcPr>
        <w:p w:rsidR="00A37650" w:rsidRDefault="00A37650" w:rsidP="0066091A">
          <w:r>
            <w:t xml:space="preserve">  Date:  &lt;</w:t>
          </w:r>
          <w:r w:rsidR="004E79A7">
            <w:t>20</w:t>
          </w:r>
          <w:r>
            <w:t>/</w:t>
          </w:r>
          <w:r w:rsidR="004E79A7">
            <w:t>Sep</w:t>
          </w:r>
          <w:r>
            <w:t>/</w:t>
          </w:r>
          <w:r w:rsidR="004E79A7">
            <w:t>16</w:t>
          </w:r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072C5"/>
    <w:rsid w:val="00024113"/>
    <w:rsid w:val="000278E8"/>
    <w:rsid w:val="00036ABF"/>
    <w:rsid w:val="00037A8E"/>
    <w:rsid w:val="000449EF"/>
    <w:rsid w:val="00044A5A"/>
    <w:rsid w:val="0004651B"/>
    <w:rsid w:val="00090A99"/>
    <w:rsid w:val="00096482"/>
    <w:rsid w:val="000D5952"/>
    <w:rsid w:val="000E3C24"/>
    <w:rsid w:val="000F4382"/>
    <w:rsid w:val="00127DBF"/>
    <w:rsid w:val="00144036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743F"/>
    <w:rsid w:val="001D00C4"/>
    <w:rsid w:val="001F01F4"/>
    <w:rsid w:val="001F6448"/>
    <w:rsid w:val="001F7C68"/>
    <w:rsid w:val="002052B0"/>
    <w:rsid w:val="00205D7F"/>
    <w:rsid w:val="00212269"/>
    <w:rsid w:val="00212A3D"/>
    <w:rsid w:val="00212E58"/>
    <w:rsid w:val="00286462"/>
    <w:rsid w:val="00291668"/>
    <w:rsid w:val="00295DA0"/>
    <w:rsid w:val="002A7E47"/>
    <w:rsid w:val="002C1B7F"/>
    <w:rsid w:val="002D07CF"/>
    <w:rsid w:val="002D1D0A"/>
    <w:rsid w:val="002D3458"/>
    <w:rsid w:val="002D7BA4"/>
    <w:rsid w:val="002E347B"/>
    <w:rsid w:val="00317678"/>
    <w:rsid w:val="0032299B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33F"/>
    <w:rsid w:val="003F1D6E"/>
    <w:rsid w:val="00434231"/>
    <w:rsid w:val="00462C69"/>
    <w:rsid w:val="0046703C"/>
    <w:rsid w:val="004A0610"/>
    <w:rsid w:val="004A279E"/>
    <w:rsid w:val="004A4B81"/>
    <w:rsid w:val="004A71EF"/>
    <w:rsid w:val="004D1C11"/>
    <w:rsid w:val="004E420D"/>
    <w:rsid w:val="004E79A7"/>
    <w:rsid w:val="004F4FB4"/>
    <w:rsid w:val="004F7B53"/>
    <w:rsid w:val="004F7C17"/>
    <w:rsid w:val="00510999"/>
    <w:rsid w:val="00520EF0"/>
    <w:rsid w:val="00531B5A"/>
    <w:rsid w:val="00536681"/>
    <w:rsid w:val="00540659"/>
    <w:rsid w:val="00553DAD"/>
    <w:rsid w:val="005706E3"/>
    <w:rsid w:val="00576454"/>
    <w:rsid w:val="005B48A6"/>
    <w:rsid w:val="005C3673"/>
    <w:rsid w:val="005E1449"/>
    <w:rsid w:val="005E2ADA"/>
    <w:rsid w:val="005F0EB8"/>
    <w:rsid w:val="00604AE4"/>
    <w:rsid w:val="00620950"/>
    <w:rsid w:val="00635CE7"/>
    <w:rsid w:val="0066091A"/>
    <w:rsid w:val="00683635"/>
    <w:rsid w:val="006B5D41"/>
    <w:rsid w:val="006D4DE0"/>
    <w:rsid w:val="00702D6A"/>
    <w:rsid w:val="00713BF3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7D46"/>
    <w:rsid w:val="009C06FE"/>
    <w:rsid w:val="009C4C9A"/>
    <w:rsid w:val="009D1046"/>
    <w:rsid w:val="009E2570"/>
    <w:rsid w:val="00A11301"/>
    <w:rsid w:val="00A13312"/>
    <w:rsid w:val="00A30AD6"/>
    <w:rsid w:val="00A37650"/>
    <w:rsid w:val="00A46037"/>
    <w:rsid w:val="00A6090E"/>
    <w:rsid w:val="00A72B6A"/>
    <w:rsid w:val="00A739C2"/>
    <w:rsid w:val="00A8562E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67F81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44F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A44"/>
    <w:rsid w:val="00E11BB0"/>
    <w:rsid w:val="00E303EF"/>
    <w:rsid w:val="00E334AF"/>
    <w:rsid w:val="00E34904"/>
    <w:rsid w:val="00E3603E"/>
    <w:rsid w:val="00E374E6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79E2"/>
    <w:rsid w:val="00F30EEB"/>
    <w:rsid w:val="00F45076"/>
    <w:rsid w:val="00F559AF"/>
    <w:rsid w:val="00F909B2"/>
    <w:rsid w:val="00F92C8F"/>
    <w:rsid w:val="00FB235B"/>
    <w:rsid w:val="00FC1914"/>
    <w:rsid w:val="00FC58BC"/>
    <w:rsid w:val="00FD7CA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6B63C4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15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Chris</cp:lastModifiedBy>
  <cp:revision>7</cp:revision>
  <cp:lastPrinted>2003-10-05T22:49:00Z</cp:lastPrinted>
  <dcterms:created xsi:type="dcterms:W3CDTF">2016-09-27T08:59:00Z</dcterms:created>
  <dcterms:modified xsi:type="dcterms:W3CDTF">2016-09-28T06:32:00Z</dcterms:modified>
</cp:coreProperties>
</file>