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044A5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Replicate </w:t>
            </w:r>
            <w:r w:rsidR="00044A5A">
              <w:t>Balance Limit</w:t>
            </w:r>
            <w:r>
              <w:t xml:space="preserve"> Error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86462" w:rsidRDefault="00CE44F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044A5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Replicating an error where </w:t>
            </w:r>
            <w:r w:rsidR="000072C5">
              <w:rPr>
                <w:sz w:val="24"/>
                <w:szCs w:val="24"/>
              </w:rPr>
              <w:t xml:space="preserve">the </w:t>
            </w:r>
            <w:r w:rsidR="00044A5A">
              <w:rPr>
                <w:sz w:val="24"/>
                <w:szCs w:val="24"/>
              </w:rPr>
              <w:t>balance</w:t>
            </w:r>
            <w:r w:rsidR="000072C5">
              <w:rPr>
                <w:sz w:val="24"/>
                <w:szCs w:val="24"/>
              </w:rPr>
              <w:t xml:space="preserve"> limit is never reached e.g. the limit is 0 but the game ends when player balance reaches 5.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987D46" w:rsidP="00987D46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balance is 100. Player limit is 0. Player bet amount is 5. Player Name is Fred. </w:t>
            </w:r>
            <w:r w:rsidR="0032299B">
              <w:rPr>
                <w:sz w:val="24"/>
                <w:szCs w:val="24"/>
              </w:rPr>
              <w:t>Amount Betted is 5.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E374E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results are output in console.</w:t>
            </w:r>
            <w:r w:rsidR="00286462">
              <w:rPr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40659" w:rsidRDefault="002D2A4C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Bug was fixed.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87D46" w:rsidP="00987D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Program is executed with designated pre-conditions.</w:t>
            </w:r>
          </w:p>
        </w:tc>
        <w:tc>
          <w:tcPr>
            <w:tcW w:w="5596" w:type="dxa"/>
          </w:tcPr>
          <w:p w:rsidR="00DF1585" w:rsidRDefault="00987D46" w:rsidP="0093488F">
            <w:pPr>
              <w:pStyle w:val="bp"/>
              <w:rPr>
                <w:sz w:val="24"/>
              </w:rPr>
            </w:pPr>
            <w:r>
              <w:t>Game results are displayed in console. Results show player balance increasing with a win and decreasing with a loss.</w:t>
            </w:r>
            <w:r w:rsidR="00044A5A">
              <w:t xml:space="preserve"> After enough losses the player balance approaches the limit and the game halts when the limit is reached.</w:t>
            </w:r>
            <w:r>
              <w:t xml:space="preserve"> </w:t>
            </w:r>
            <w:r w:rsidR="00044A5A">
              <w:t>Limit is not exceeded.</w:t>
            </w:r>
          </w:p>
        </w:tc>
        <w:tc>
          <w:tcPr>
            <w:tcW w:w="714" w:type="dxa"/>
          </w:tcPr>
          <w:p w:rsidR="00DF1585" w:rsidRDefault="002D2A4C" w:rsidP="0093488F">
            <w:pPr>
              <w:pStyle w:val="RowHeadings"/>
              <w:spacing w:before="80" w:after="80"/>
              <w:jc w:val="center"/>
            </w:pPr>
            <w:r w:rsidRPr="002D2A4C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87D4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 is input through console</w:t>
            </w:r>
          </w:p>
        </w:tc>
        <w:tc>
          <w:tcPr>
            <w:tcW w:w="5596" w:type="dxa"/>
          </w:tcPr>
          <w:p w:rsidR="00DF1585" w:rsidRDefault="00987D46" w:rsidP="00E374E6">
            <w:pPr>
              <w:pStyle w:val="bp"/>
              <w:rPr>
                <w:sz w:val="24"/>
              </w:rPr>
            </w:pPr>
            <w:r>
              <w:t xml:space="preserve">Execution stops. 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AA4F27" w:rsidRPr="003F7E88" w:rsidTr="00AE48E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A4F27" w:rsidRPr="003F7E88" w:rsidRDefault="00AA4F27" w:rsidP="00AE48E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A4F27" w:rsidRPr="003F7E88" w:rsidTr="00AE48E8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A4F27" w:rsidRPr="004E420D" w:rsidRDefault="00AA4F27" w:rsidP="00AE48E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A4F27" w:rsidRPr="003F7E88" w:rsidRDefault="00AA4F27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A4F27" w:rsidRPr="003F7E88" w:rsidRDefault="00AA4F27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A4F27" w:rsidRPr="003F7E88" w:rsidRDefault="00AA4F27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A4F27" w:rsidRPr="003F7E88" w:rsidRDefault="00AA4F27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A4F27" w:rsidRPr="003F7E88" w:rsidRDefault="00AA4F27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AA4F27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A4F27" w:rsidRPr="004E420D" w:rsidRDefault="00AA4F27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Pr="004E420D" w:rsidRDefault="00AA4F27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</w:tr>
      <w:tr w:rsidR="00AA4F27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A4F27" w:rsidRDefault="00AA4F27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Expected end Balance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</w:tr>
      <w:tr w:rsidR="00AA4F27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A4F27" w:rsidRDefault="00AA4F27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</w:tr>
      <w:tr w:rsidR="00AA4F27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A4F27" w:rsidRDefault="00AA4F27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</w:tr>
      <w:tr w:rsidR="00AA4F27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A4F27" w:rsidRDefault="00AA4F27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</w:tr>
      <w:tr w:rsidR="00AA4F27" w:rsidTr="00AE48E8">
        <w:tc>
          <w:tcPr>
            <w:tcW w:w="2415" w:type="dxa"/>
            <w:tcBorders>
              <w:top w:val="single" w:sz="4" w:space="0" w:color="auto"/>
            </w:tcBorders>
            <w:shd w:val="clear" w:color="auto" w:fill="E0E0E0"/>
          </w:tcPr>
          <w:p w:rsidR="00AA4F27" w:rsidRDefault="00AA4F27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</w:t>
            </w:r>
          </w:p>
        </w:tc>
        <w:tc>
          <w:tcPr>
            <w:tcW w:w="1911" w:type="dxa"/>
            <w:tcBorders>
              <w:top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“q”</w:t>
            </w: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AA4F27" w:rsidRDefault="00AA4F27" w:rsidP="00AE48E8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C83" w:rsidRDefault="00056C83">
      <w:r>
        <w:separator/>
      </w:r>
    </w:p>
  </w:endnote>
  <w:endnote w:type="continuationSeparator" w:id="0">
    <w:p w:rsidR="00056C83" w:rsidRDefault="00056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4F2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A4F27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C83" w:rsidRDefault="00056C83">
      <w:r>
        <w:separator/>
      </w:r>
    </w:p>
  </w:footnote>
  <w:footnote w:type="continuationSeparator" w:id="0">
    <w:p w:rsidR="00056C83" w:rsidRDefault="00056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44A5A" w:rsidP="00044A5A">
          <w:r>
            <w:t>Replicate</w:t>
          </w:r>
          <w:r w:rsidR="000072C5">
            <w:t xml:space="preserve"> </w:t>
          </w:r>
          <w:r>
            <w:t>Balance</w:t>
          </w:r>
          <w:r w:rsidR="000072C5">
            <w:t xml:space="preserve"> Limit</w:t>
          </w:r>
          <w:r>
            <w:t xml:space="preserve"> Error</w:t>
          </w:r>
        </w:p>
      </w:tc>
      <w:tc>
        <w:tcPr>
          <w:tcW w:w="3179" w:type="dxa"/>
        </w:tcPr>
        <w:p w:rsidR="00A37650" w:rsidRDefault="00A37650" w:rsidP="0066091A">
          <w:r>
            <w:t xml:space="preserve">  Date:  &lt;</w:t>
          </w:r>
          <w:r w:rsidR="004E79A7">
            <w:t>20</w:t>
          </w:r>
          <w:r>
            <w:t>/</w:t>
          </w:r>
          <w:r w:rsidR="004E79A7">
            <w:t>Sep</w:t>
          </w:r>
          <w:r>
            <w:t>/</w:t>
          </w:r>
          <w:r w:rsidR="004E79A7">
            <w:t>16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072C5"/>
    <w:rsid w:val="00024113"/>
    <w:rsid w:val="000278E8"/>
    <w:rsid w:val="00036ABF"/>
    <w:rsid w:val="00037A8E"/>
    <w:rsid w:val="000449EF"/>
    <w:rsid w:val="00044A5A"/>
    <w:rsid w:val="0004651B"/>
    <w:rsid w:val="00056C83"/>
    <w:rsid w:val="00090A99"/>
    <w:rsid w:val="00096482"/>
    <w:rsid w:val="000D5952"/>
    <w:rsid w:val="000E3C24"/>
    <w:rsid w:val="000F4382"/>
    <w:rsid w:val="00127DBF"/>
    <w:rsid w:val="00144036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43F"/>
    <w:rsid w:val="001D00C4"/>
    <w:rsid w:val="001F01F4"/>
    <w:rsid w:val="001F6448"/>
    <w:rsid w:val="001F7C68"/>
    <w:rsid w:val="002052B0"/>
    <w:rsid w:val="00205D7F"/>
    <w:rsid w:val="00212269"/>
    <w:rsid w:val="00212A3D"/>
    <w:rsid w:val="00212E58"/>
    <w:rsid w:val="00286462"/>
    <w:rsid w:val="00291668"/>
    <w:rsid w:val="00295DA0"/>
    <w:rsid w:val="002A7E47"/>
    <w:rsid w:val="002C1B7F"/>
    <w:rsid w:val="002D07CF"/>
    <w:rsid w:val="002D1D0A"/>
    <w:rsid w:val="002D2A4C"/>
    <w:rsid w:val="002D3458"/>
    <w:rsid w:val="002D7BA4"/>
    <w:rsid w:val="002E347B"/>
    <w:rsid w:val="00317678"/>
    <w:rsid w:val="0032299B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33F"/>
    <w:rsid w:val="003F1D6E"/>
    <w:rsid w:val="00434231"/>
    <w:rsid w:val="00462C69"/>
    <w:rsid w:val="0046703C"/>
    <w:rsid w:val="004A0610"/>
    <w:rsid w:val="004A279E"/>
    <w:rsid w:val="004A4B81"/>
    <w:rsid w:val="004A71EF"/>
    <w:rsid w:val="004D1C11"/>
    <w:rsid w:val="004E420D"/>
    <w:rsid w:val="004E79A7"/>
    <w:rsid w:val="004F4FB4"/>
    <w:rsid w:val="004F7B53"/>
    <w:rsid w:val="004F7C17"/>
    <w:rsid w:val="00510999"/>
    <w:rsid w:val="00520EF0"/>
    <w:rsid w:val="00531B5A"/>
    <w:rsid w:val="00536681"/>
    <w:rsid w:val="00540659"/>
    <w:rsid w:val="00553DAD"/>
    <w:rsid w:val="005706E3"/>
    <w:rsid w:val="00576454"/>
    <w:rsid w:val="005B48A6"/>
    <w:rsid w:val="005C3673"/>
    <w:rsid w:val="005E1449"/>
    <w:rsid w:val="005E2ADA"/>
    <w:rsid w:val="005F0EB8"/>
    <w:rsid w:val="00604AE4"/>
    <w:rsid w:val="00620950"/>
    <w:rsid w:val="00635CE7"/>
    <w:rsid w:val="0066091A"/>
    <w:rsid w:val="00683635"/>
    <w:rsid w:val="006B5D41"/>
    <w:rsid w:val="006D4DE0"/>
    <w:rsid w:val="00702D6A"/>
    <w:rsid w:val="00713BF3"/>
    <w:rsid w:val="00720507"/>
    <w:rsid w:val="007275A3"/>
    <w:rsid w:val="0074307D"/>
    <w:rsid w:val="00752B41"/>
    <w:rsid w:val="00756932"/>
    <w:rsid w:val="007606FF"/>
    <w:rsid w:val="00772DAC"/>
    <w:rsid w:val="00780A9A"/>
    <w:rsid w:val="007926FF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7D46"/>
    <w:rsid w:val="009C06FE"/>
    <w:rsid w:val="009C4C9A"/>
    <w:rsid w:val="009D1046"/>
    <w:rsid w:val="009E2570"/>
    <w:rsid w:val="00A11301"/>
    <w:rsid w:val="00A13312"/>
    <w:rsid w:val="00A30AD6"/>
    <w:rsid w:val="00A37650"/>
    <w:rsid w:val="00A46037"/>
    <w:rsid w:val="00A6090E"/>
    <w:rsid w:val="00A72B6A"/>
    <w:rsid w:val="00A739C2"/>
    <w:rsid w:val="00A8562E"/>
    <w:rsid w:val="00A857E6"/>
    <w:rsid w:val="00AA4F27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67F81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44F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A44"/>
    <w:rsid w:val="00E11BB0"/>
    <w:rsid w:val="00E303EF"/>
    <w:rsid w:val="00E334AF"/>
    <w:rsid w:val="00E34904"/>
    <w:rsid w:val="00E3603E"/>
    <w:rsid w:val="00E374E6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79E2"/>
    <w:rsid w:val="00F30EEB"/>
    <w:rsid w:val="00F45076"/>
    <w:rsid w:val="00F559AF"/>
    <w:rsid w:val="00F909B2"/>
    <w:rsid w:val="00F92C8F"/>
    <w:rsid w:val="00FB235B"/>
    <w:rsid w:val="00FC1914"/>
    <w:rsid w:val="00FC58BC"/>
    <w:rsid w:val="00FD7CA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75C4A6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Chris</cp:lastModifiedBy>
  <cp:revision>3</cp:revision>
  <cp:lastPrinted>2003-10-05T22:49:00Z</cp:lastPrinted>
  <dcterms:created xsi:type="dcterms:W3CDTF">2016-09-28T14:35:00Z</dcterms:created>
  <dcterms:modified xsi:type="dcterms:W3CDTF">2016-09-29T11:50:00Z</dcterms:modified>
</cp:coreProperties>
</file>